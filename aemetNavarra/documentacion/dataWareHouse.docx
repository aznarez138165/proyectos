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7684" w14:textId="6C81B906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82A17FF" wp14:editId="79E28C7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1C1C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" fillcolor="#d8d8d8 [273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AC226AE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111A04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6BB3E24" wp14:editId="43FAF343">
                      <wp:extent cx="3528695" cy="225742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57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1B5CD3" w14:textId="66A3F8DD" w:rsidR="00D077E9" w:rsidRPr="00143D4C" w:rsidRDefault="00276D0D" w:rsidP="00B02F45">
                                  <w:pPr>
                                    <w:pStyle w:val="Ttulo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48"/>
                                      <w:szCs w:val="40"/>
                                      <w:lang w:bidi="es-ES"/>
                                    </w:rPr>
                                    <w:t>SISTEMA DE BI SOBRE EL CLIMA EN NAVARRA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6BB3E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7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" filled="f" stroked="f" strokeweight=".5pt">
                      <v:textbox>
                        <w:txbxContent>
                          <w:p w14:paraId="371B5CD3" w14:textId="66A3F8DD" w:rsidR="00D077E9" w:rsidRPr="00143D4C" w:rsidRDefault="00276D0D" w:rsidP="00B02F45">
                            <w:pPr>
                              <w:pStyle w:val="Ttul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sz w:val="48"/>
                                <w:szCs w:val="40"/>
                                <w:lang w:bidi="es-ES"/>
                              </w:rPr>
                              <w:t>SISTEMA DE BI SOBRE EL CLIMA EN NAVARRA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C3FE85D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38B1AF5" wp14:editId="1A960684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C4D6C1A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335b74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10E1BEC7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552B475" w14:textId="6F6601FE" w:rsidR="00D077E9" w:rsidRPr="00143D4C" w:rsidRDefault="00A0245C" w:rsidP="00AB02A7">
            <w:pPr>
              <w:rPr>
                <w:rFonts w:ascii="Cambria" w:hAnsi="Cambria" w:cstheme="minorHAnsi"/>
                <w:noProof/>
              </w:rPr>
            </w:pPr>
            <w:r>
              <w:rPr>
                <w:rFonts w:ascii="Cambria" w:hAnsi="Cambria" w:cstheme="minorHAnsi"/>
                <w:noProof/>
              </w:rPr>
              <w:t>DATA WAREHOUSE</w:t>
            </w:r>
          </w:p>
        </w:tc>
      </w:tr>
      <w:tr w:rsidR="00D077E9" w14:paraId="11F4EF8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Cambria" w:hAnsi="Cambria"/>
                <w:noProof/>
              </w:rPr>
              <w:id w:val="1080870105"/>
              <w:placeholder>
                <w:docPart w:val="2CB89FF9DF464B82B2BDE2F5013F94B2"/>
              </w:placeholder>
              <w15:appearance w15:val="hidden"/>
            </w:sdtPr>
            <w:sdtContent>
              <w:p w14:paraId="32809ECA" w14:textId="3730701D" w:rsidR="00334A18" w:rsidRDefault="00334A18" w:rsidP="00AB02A7">
                <w:pPr>
                  <w:rPr>
                    <w:rFonts w:ascii="Cambria" w:hAnsi="Cambria"/>
                    <w:noProof/>
                  </w:rPr>
                </w:pPr>
                <w:r>
                  <w:rPr>
                    <w:rFonts w:ascii="Cambria" w:hAnsi="Cambria"/>
                    <w:noProof/>
                  </w:rPr>
                  <w:t>FECHA DE ENTREGA:</w:t>
                </w:r>
              </w:p>
              <w:p w14:paraId="3F609CB4" w14:textId="72F9B4F3" w:rsidR="00D077E9" w:rsidRPr="00143D4C" w:rsidRDefault="000747A0" w:rsidP="00AB02A7">
                <w:pPr>
                  <w:rPr>
                    <w:rFonts w:ascii="Cambria" w:hAnsi="Cambria"/>
                    <w:noProof/>
                  </w:rPr>
                </w:pP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fldChar w:fldCharType="begin"/>
                </w: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fldChar w:fldCharType="separate"/>
                </w:r>
                <w:r w:rsidR="00B02EE4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t>7 diciembre</w:t>
                </w:r>
                <w:r w:rsidRPr="00143D4C">
                  <w:rPr>
                    <w:rStyle w:val="SubttuloCar"/>
                    <w:rFonts w:ascii="Cambria" w:hAnsi="Cambria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7868790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884C3CF" wp14:editId="6858851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8F1CA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335b74 [3215]" strokeweight="3pt">
                      <w10:anchorlock/>
                    </v:line>
                  </w:pict>
                </mc:Fallback>
              </mc:AlternateContent>
            </w:r>
          </w:p>
          <w:p w14:paraId="5AF736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8FFAC59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383AECB" w14:textId="3B9CCDE5" w:rsidR="00D077E9" w:rsidRPr="00143D4C" w:rsidRDefault="00000000" w:rsidP="00AB02A7">
            <w:pPr>
              <w:rPr>
                <w:rFonts w:ascii="Cambria" w:hAnsi="Cambria"/>
                <w:noProof/>
              </w:rPr>
            </w:pPr>
            <w:sdt>
              <w:sdtPr>
                <w:rPr>
                  <w:rFonts w:ascii="Cambria" w:hAnsi="Cambria"/>
                  <w:noProof/>
                </w:rPr>
                <w:id w:val="-1740469667"/>
                <w:placeholder>
                  <w:docPart w:val="9EB3F308C8F442CEA9587BA01B22B6CC"/>
                </w:placeholder>
                <w15:appearance w15:val="hidden"/>
              </w:sdtPr>
              <w:sdtContent>
                <w:r w:rsidR="00276D0D">
                  <w:rPr>
                    <w:rFonts w:ascii="Cambria" w:hAnsi="Cambria"/>
                    <w:noProof/>
                  </w:rPr>
                  <w:t>A</w:t>
                </w:r>
                <w:r w:rsidR="00276D0D">
                  <w:t>NÁLISIS DE APLICACIONES EMPRESARIALES</w:t>
                </w:r>
              </w:sdtContent>
            </w:sdt>
          </w:p>
          <w:p w14:paraId="4DD58121" w14:textId="6A52156A" w:rsidR="00D077E9" w:rsidRPr="00143D4C" w:rsidRDefault="00B02F45" w:rsidP="00AB02A7">
            <w:pPr>
              <w:rPr>
                <w:rFonts w:ascii="Cambria" w:hAnsi="Cambria"/>
                <w:noProof/>
              </w:rPr>
            </w:pPr>
            <w:r w:rsidRPr="00143D4C">
              <w:rPr>
                <w:rFonts w:ascii="Cambria" w:hAnsi="Cambria"/>
                <w:noProof/>
              </w:rPr>
              <w:t>IÑIGO AZNÁREZ GIL</w:t>
            </w:r>
          </w:p>
          <w:p w14:paraId="12C7B19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7C970488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26F763C2" wp14:editId="19F0470E">
            <wp:simplePos x="0" y="0"/>
            <wp:positionH relativeFrom="column">
              <wp:posOffset>5311166</wp:posOffset>
            </wp:positionH>
            <wp:positionV relativeFrom="paragraph">
              <wp:posOffset>7833360</wp:posOffset>
            </wp:positionV>
            <wp:extent cx="1079351" cy="567132"/>
            <wp:effectExtent l="0" t="0" r="6985" b="4445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351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B60564" wp14:editId="6118132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35C9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" fillcolor="#76cdee [1940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895CF77" w14:textId="7823F5DC" w:rsidR="00D077E9" w:rsidRPr="00FF2B68" w:rsidRDefault="00B02F45" w:rsidP="00B02F45">
      <w:pPr>
        <w:pStyle w:val="Ttulo1"/>
        <w:jc w:val="center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  <w:lang w:bidi="es-ES"/>
        </w:rPr>
        <w:lastRenderedPageBreak/>
        <w:t>ÍNDICE</w:t>
      </w:r>
    </w:p>
    <w:p w14:paraId="5FEAA789" w14:textId="77777777" w:rsidR="0087605E" w:rsidRPr="00FF2B68" w:rsidRDefault="0087605E" w:rsidP="00AB02A7">
      <w:pPr>
        <w:spacing w:after="200"/>
        <w:rPr>
          <w:rFonts w:ascii="Cambria" w:hAnsi="Cambria"/>
          <w:noProof/>
          <w:color w:val="auto"/>
        </w:rPr>
      </w:pPr>
    </w:p>
    <w:p w14:paraId="2C80B1D7" w14:textId="46FB49A3" w:rsidR="00A0245C" w:rsidRPr="00FF2B68" w:rsidRDefault="00A0245C" w:rsidP="00A0245C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Introducción</w:t>
      </w:r>
      <w:r w:rsidR="00B02F45" w:rsidRPr="00FF2B68">
        <w:rPr>
          <w:rFonts w:ascii="Cambria" w:hAnsi="Cambria"/>
          <w:noProof/>
          <w:color w:val="auto"/>
        </w:rPr>
        <w:t>…………………………………………………………………</w:t>
      </w:r>
      <w:r w:rsidR="00B84E49" w:rsidRPr="00FF2B68">
        <w:rPr>
          <w:rFonts w:ascii="Cambria" w:hAnsi="Cambria"/>
          <w:noProof/>
          <w:color w:val="auto"/>
        </w:rPr>
        <w:t>..</w:t>
      </w:r>
      <w:r w:rsidR="003D7212" w:rsidRPr="00FF2B68">
        <w:rPr>
          <w:rFonts w:ascii="Cambria" w:hAnsi="Cambria"/>
          <w:noProof/>
          <w:color w:val="auto"/>
        </w:rPr>
        <w:t>.</w:t>
      </w:r>
      <w:r w:rsidR="000618A7" w:rsidRPr="00FF2B68">
        <w:rPr>
          <w:rFonts w:ascii="Cambria" w:hAnsi="Cambria"/>
          <w:noProof/>
          <w:color w:val="auto"/>
        </w:rPr>
        <w:t>.</w:t>
      </w:r>
      <w:r w:rsidR="00814A88" w:rsidRPr="00FF2B68">
        <w:rPr>
          <w:rFonts w:ascii="Cambria" w:hAnsi="Cambria"/>
          <w:noProof/>
          <w:color w:val="auto"/>
        </w:rPr>
        <w:t xml:space="preserve"> Pág. 3</w:t>
      </w:r>
    </w:p>
    <w:p w14:paraId="04A8EB38" w14:textId="39B745BE" w:rsidR="00AA3C73" w:rsidRPr="00FF2B68" w:rsidRDefault="00A0245C" w:rsidP="00A0245C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Descripción de las tablas</w:t>
      </w:r>
      <w:r w:rsidR="000618A7" w:rsidRPr="00FF2B68">
        <w:rPr>
          <w:rFonts w:ascii="Cambria" w:hAnsi="Cambria"/>
          <w:noProof/>
          <w:color w:val="auto"/>
        </w:rPr>
        <w:t>……………………………………………….... Pág. 4-7</w:t>
      </w:r>
    </w:p>
    <w:p w14:paraId="09F9EB6F" w14:textId="75A0ED29" w:rsidR="00A0245C" w:rsidRPr="00FF2B68" w:rsidRDefault="00A0245C" w:rsidP="00A0245C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LK COMARCAS</w:t>
      </w:r>
      <w:r w:rsidR="000618A7" w:rsidRPr="00FF2B68">
        <w:rPr>
          <w:rFonts w:ascii="Cambria" w:hAnsi="Cambria"/>
          <w:noProof/>
          <w:color w:val="auto"/>
        </w:rPr>
        <w:t>……………………………………………………….... Pág. 4</w:t>
      </w:r>
    </w:p>
    <w:p w14:paraId="02E428CB" w14:textId="64E9BA67" w:rsidR="00A0245C" w:rsidRPr="00FF2B68" w:rsidRDefault="00A0245C" w:rsidP="00A0245C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LK MUNICIPIOS</w:t>
      </w:r>
      <w:r w:rsidR="000618A7" w:rsidRPr="00FF2B68">
        <w:rPr>
          <w:rFonts w:ascii="Cambria" w:hAnsi="Cambria"/>
          <w:noProof/>
          <w:color w:val="auto"/>
        </w:rPr>
        <w:t>……………………………………………………….. Pág. 5</w:t>
      </w:r>
    </w:p>
    <w:p w14:paraId="074C47C7" w14:textId="39D2BEAD" w:rsidR="00A0245C" w:rsidRPr="00FF2B68" w:rsidRDefault="00A0245C" w:rsidP="00A0245C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LK FECHAS</w:t>
      </w:r>
      <w:r w:rsidR="000618A7" w:rsidRPr="00FF2B68">
        <w:rPr>
          <w:rFonts w:ascii="Cambria" w:hAnsi="Cambria"/>
          <w:noProof/>
          <w:color w:val="auto"/>
        </w:rPr>
        <w:t>………………………………………………………………. Pág. 6</w:t>
      </w:r>
    </w:p>
    <w:p w14:paraId="2F6FB876" w14:textId="30A07573" w:rsidR="00A0245C" w:rsidRPr="00FF2B68" w:rsidRDefault="00A0245C" w:rsidP="00A0245C">
      <w:pPr>
        <w:pStyle w:val="Prrafodelista"/>
        <w:numPr>
          <w:ilvl w:val="1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DT DATOS CLIMATICOS</w:t>
      </w:r>
      <w:r w:rsidR="000618A7" w:rsidRPr="00FF2B68">
        <w:rPr>
          <w:rFonts w:ascii="Cambria" w:hAnsi="Cambria"/>
          <w:noProof/>
          <w:color w:val="auto"/>
        </w:rPr>
        <w:t>…………………………………………... Pág. 7</w:t>
      </w:r>
    </w:p>
    <w:p w14:paraId="01F3B15D" w14:textId="40E8B0C8" w:rsidR="00B02F45" w:rsidRPr="00FF2B68" w:rsidRDefault="00A0245C" w:rsidP="00B02F45">
      <w:pPr>
        <w:pStyle w:val="Prrafodelista"/>
        <w:numPr>
          <w:ilvl w:val="0"/>
          <w:numId w:val="1"/>
        </w:num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Modelo entidad relación</w:t>
      </w:r>
      <w:r w:rsidR="00B02F45" w:rsidRPr="00FF2B68">
        <w:rPr>
          <w:rFonts w:ascii="Cambria" w:hAnsi="Cambria"/>
          <w:noProof/>
          <w:color w:val="auto"/>
        </w:rPr>
        <w:t>………</w:t>
      </w:r>
      <w:r w:rsidR="000618A7" w:rsidRPr="00FF2B68">
        <w:rPr>
          <w:rFonts w:ascii="Cambria" w:hAnsi="Cambria"/>
          <w:noProof/>
          <w:color w:val="auto"/>
        </w:rPr>
        <w:t>………………………………………..</w:t>
      </w:r>
      <w:r w:rsidR="00B02F45" w:rsidRPr="00FF2B68">
        <w:rPr>
          <w:rFonts w:ascii="Cambria" w:hAnsi="Cambria"/>
          <w:noProof/>
          <w:color w:val="auto"/>
        </w:rPr>
        <w:t>…</w:t>
      </w:r>
      <w:r w:rsidR="00814A88" w:rsidRPr="00FF2B68">
        <w:rPr>
          <w:rFonts w:ascii="Cambria" w:hAnsi="Cambria"/>
          <w:noProof/>
          <w:color w:val="auto"/>
        </w:rPr>
        <w:t xml:space="preserve"> Pág</w:t>
      </w:r>
      <w:r w:rsidR="002B0D42" w:rsidRPr="00FF2B68">
        <w:rPr>
          <w:rFonts w:ascii="Cambria" w:hAnsi="Cambria"/>
          <w:noProof/>
          <w:color w:val="auto"/>
        </w:rPr>
        <w:t xml:space="preserve">. </w:t>
      </w:r>
      <w:r w:rsidR="000618A7" w:rsidRPr="00FF2B68">
        <w:rPr>
          <w:rFonts w:ascii="Cambria" w:hAnsi="Cambria"/>
          <w:noProof/>
          <w:color w:val="auto"/>
        </w:rPr>
        <w:t>8</w:t>
      </w:r>
    </w:p>
    <w:p w14:paraId="78886736" w14:textId="77777777" w:rsidR="00A0245C" w:rsidRPr="00FF2B68" w:rsidRDefault="00A0245C">
      <w:pPr>
        <w:spacing w:after="200"/>
        <w:rPr>
          <w:rFonts w:ascii="Cambria" w:eastAsiaTheme="majorEastAsia" w:hAnsi="Cambria" w:cstheme="majorBidi"/>
          <w:noProof/>
          <w:color w:val="auto"/>
          <w:kern w:val="28"/>
          <w:sz w:val="52"/>
          <w:szCs w:val="32"/>
        </w:rPr>
      </w:pPr>
      <w:r w:rsidRPr="00FF2B68">
        <w:rPr>
          <w:rFonts w:ascii="Cambria" w:hAnsi="Cambria"/>
          <w:noProof/>
          <w:color w:val="auto"/>
        </w:rPr>
        <w:br w:type="page"/>
      </w:r>
    </w:p>
    <w:p w14:paraId="4DF55ED8" w14:textId="17001092" w:rsidR="00B02F45" w:rsidRPr="00FF2B68" w:rsidRDefault="00A0245C" w:rsidP="00B02F45">
      <w:pPr>
        <w:pStyle w:val="Ttulo1"/>
        <w:jc w:val="center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lastRenderedPageBreak/>
        <w:t>INTRODUCCIÓN</w:t>
      </w:r>
    </w:p>
    <w:p w14:paraId="6E4B8354" w14:textId="4999BF5C" w:rsidR="00EA30D7" w:rsidRPr="00FF2B68" w:rsidRDefault="00EA30D7" w:rsidP="00EA30D7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t>El presente documento describe el diseño y estructura del Data Warehouse desarrollado para almacenar y gestionar datos climáticos asociados a diversos municipios y con ello a las distintas comarcas de Navarra. El objetivo principal de este sistema es proporcionar una base de datos optimizada para la consulta y análisis de información meteorológica, organizada por comarcas, municipios y fechas específicas.</w:t>
      </w:r>
    </w:p>
    <w:p w14:paraId="126BAE41" w14:textId="5F14C22B" w:rsidR="00A821F4" w:rsidRPr="00FF2B68" w:rsidRDefault="00EA30D7" w:rsidP="00EA30D7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t xml:space="preserve">El Data Warehouse se compone de un esquema relacional que incluye tablas </w:t>
      </w:r>
      <w:r w:rsidR="005A5F8E" w:rsidRPr="00FF2B68">
        <w:rPr>
          <w:rFonts w:ascii="Cambria" w:hAnsi="Cambria"/>
          <w:b w:val="0"/>
          <w:bCs/>
          <w:noProof/>
          <w:color w:val="auto"/>
        </w:rPr>
        <w:t>maestras</w:t>
      </w:r>
      <w:r w:rsidRPr="00FF2B68">
        <w:rPr>
          <w:rFonts w:ascii="Cambria" w:hAnsi="Cambria"/>
          <w:b w:val="0"/>
          <w:bCs/>
          <w:noProof/>
          <w:color w:val="auto"/>
        </w:rPr>
        <w:t xml:space="preserve"> (comarcas, municipios y fechas) y una tabla de hechos que almacena los datos climáticos recolectados. Este diseño sigue las mejores prácticas para la modelación de datos, garantizando consistencia, integridad referencial y facilidad de consulta.</w:t>
      </w:r>
    </w:p>
    <w:p w14:paraId="6884C22B" w14:textId="3F83D0BB" w:rsidR="00143D4C" w:rsidRPr="00FF2B68" w:rsidRDefault="00143D4C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br w:type="page"/>
      </w:r>
    </w:p>
    <w:p w14:paraId="461B4C5A" w14:textId="34B7EF7E" w:rsidR="00B02F45" w:rsidRPr="00FF2B68" w:rsidRDefault="00A0245C" w:rsidP="00B02F45">
      <w:pPr>
        <w:pStyle w:val="Ttulo1"/>
        <w:jc w:val="center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  <w:lang w:bidi="es-ES"/>
        </w:rPr>
        <w:lastRenderedPageBreak/>
        <w:t>DESCRIPCIÓN DE LAS TABLAS</w:t>
      </w:r>
    </w:p>
    <w:p w14:paraId="01012343" w14:textId="40C6E248" w:rsidR="00A821F4" w:rsidRPr="00FF2B68" w:rsidRDefault="005A5F8E" w:rsidP="003D7212">
      <w:pPr>
        <w:spacing w:after="200"/>
        <w:rPr>
          <w:rFonts w:ascii="Cambria" w:hAnsi="Cambria"/>
          <w:noProof/>
          <w:color w:val="auto"/>
          <w:u w:val="single"/>
        </w:rPr>
      </w:pPr>
      <w:r w:rsidRPr="00FF2B68">
        <w:rPr>
          <w:rFonts w:ascii="Cambria" w:hAnsi="Cambria"/>
          <w:noProof/>
          <w:color w:val="auto"/>
          <w:u w:val="single"/>
        </w:rPr>
        <w:t>TABLA COMARCAS</w:t>
      </w:r>
    </w:p>
    <w:p w14:paraId="455E4167" w14:textId="741413A0" w:rsidR="005A5F8E" w:rsidRPr="00FF2B68" w:rsidRDefault="00FF2B68" w:rsidP="003D7212">
      <w:pPr>
        <w:spacing w:after="200"/>
        <w:rPr>
          <w:rFonts w:ascii="Cambria" w:hAnsi="Cambria"/>
          <w:b w:val="0"/>
          <w:bCs/>
          <w:noProof/>
          <w:color w:val="auto"/>
        </w:rPr>
      </w:pPr>
      <w:r>
        <w:rPr>
          <w:rFonts w:ascii="Cambria" w:hAnsi="Cambria"/>
          <w:noProof/>
          <w:color w:val="auto"/>
        </w:rPr>
        <w:t xml:space="preserve">Descripción: </w:t>
      </w:r>
      <w:r w:rsidRPr="00FF2B68">
        <w:rPr>
          <w:rFonts w:ascii="Cambria" w:hAnsi="Cambria"/>
          <w:b w:val="0"/>
          <w:bCs/>
          <w:noProof/>
          <w:color w:val="auto"/>
        </w:rPr>
        <w:t>Contiene información sobre las comarcas geográficas de Navarra.</w:t>
      </w:r>
    </w:p>
    <w:p w14:paraId="5DDE240A" w14:textId="34E2B4D5" w:rsidR="00987A77" w:rsidRDefault="00987A77" w:rsidP="003D7212">
      <w:pPr>
        <w:spacing w:after="200"/>
        <w:rPr>
          <w:rFonts w:ascii="Cambria" w:hAnsi="Cambria"/>
          <w:noProof/>
          <w:color w:val="auto"/>
        </w:rPr>
      </w:pPr>
      <w:r>
        <w:rPr>
          <w:rFonts w:ascii="Cambria" w:hAnsi="Cambria"/>
          <w:noProof/>
          <w:color w:val="auto"/>
        </w:rPr>
        <w:drawing>
          <wp:anchor distT="0" distB="0" distL="114300" distR="114300" simplePos="0" relativeHeight="251675648" behindDoc="0" locked="0" layoutInCell="1" allowOverlap="1" wp14:anchorId="49BACDAF" wp14:editId="282EDB88">
            <wp:simplePos x="0" y="0"/>
            <wp:positionH relativeFrom="margin">
              <wp:align>left</wp:align>
            </wp:positionH>
            <wp:positionV relativeFrom="paragraph">
              <wp:posOffset>327578</wp:posOffset>
            </wp:positionV>
            <wp:extent cx="6120765" cy="985520"/>
            <wp:effectExtent l="0" t="0" r="0" b="5080"/>
            <wp:wrapTopAndBottom/>
            <wp:docPr id="190463919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9192" name="Imagen 6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00" b="75081"/>
                    <a:stretch/>
                  </pic:blipFill>
                  <pic:spPr bwMode="auto">
                    <a:xfrm>
                      <a:off x="0" y="0"/>
                      <a:ext cx="6120765" cy="98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8E" w:rsidRPr="00FF2B68">
        <w:rPr>
          <w:rFonts w:ascii="Cambria" w:hAnsi="Cambria"/>
          <w:noProof/>
          <w:color w:val="auto"/>
        </w:rPr>
        <w:t>Estructura:</w:t>
      </w:r>
    </w:p>
    <w:p w14:paraId="0B8A0E2D" w14:textId="28A8BD6F" w:rsidR="005A5F8E" w:rsidRDefault="00987A77" w:rsidP="003D7212">
      <w:pPr>
        <w:spacing w:after="200"/>
        <w:rPr>
          <w:rFonts w:ascii="Cambria" w:hAnsi="Cambria"/>
          <w:noProof/>
          <w:color w:val="auto"/>
        </w:rPr>
      </w:pPr>
      <w:r>
        <w:rPr>
          <w:rFonts w:ascii="Cambria" w:hAnsi="Cambria"/>
          <w:noProof/>
          <w:color w:val="auto"/>
        </w:rPr>
        <w:t>Relaciones:</w:t>
      </w:r>
    </w:p>
    <w:p w14:paraId="34F2E818" w14:textId="30406F0C" w:rsidR="00987A77" w:rsidRPr="00987A77" w:rsidRDefault="00987A77" w:rsidP="00987A77">
      <w:pPr>
        <w:pStyle w:val="Prrafodelista"/>
        <w:numPr>
          <w:ilvl w:val="0"/>
          <w:numId w:val="12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987A77">
        <w:rPr>
          <w:rFonts w:ascii="Cambria" w:hAnsi="Cambria"/>
          <w:b w:val="0"/>
          <w:bCs/>
          <w:noProof/>
          <w:color w:val="auto"/>
        </w:rPr>
        <w:t>Relación 1:N con LK_MUNICIPIOS: Una comarca tiene múltiples municipios, pero cada municipio pertenece a una única comarca.</w:t>
      </w:r>
    </w:p>
    <w:p w14:paraId="65BEB131" w14:textId="77777777" w:rsidR="00987A77" w:rsidRPr="00987A77" w:rsidRDefault="00987A77" w:rsidP="00987A77">
      <w:pPr>
        <w:pStyle w:val="Prrafodelista"/>
        <w:numPr>
          <w:ilvl w:val="0"/>
          <w:numId w:val="12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987A77">
        <w:rPr>
          <w:rFonts w:ascii="Cambria" w:hAnsi="Cambria"/>
          <w:b w:val="0"/>
          <w:bCs/>
          <w:noProof/>
          <w:color w:val="auto"/>
        </w:rPr>
        <w:t>Llave primaria: ID_COMARCA.</w:t>
      </w:r>
    </w:p>
    <w:p w14:paraId="49FB73C1" w14:textId="240F28CD" w:rsidR="005A5F8E" w:rsidRPr="00987A77" w:rsidRDefault="00987A77" w:rsidP="00987A77">
      <w:pPr>
        <w:pStyle w:val="Prrafodelista"/>
        <w:numPr>
          <w:ilvl w:val="0"/>
          <w:numId w:val="12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987A77">
        <w:rPr>
          <w:rFonts w:ascii="Cambria" w:hAnsi="Cambria"/>
          <w:b w:val="0"/>
          <w:bCs/>
          <w:noProof/>
          <w:color w:val="auto"/>
        </w:rPr>
        <w:t>Llave foránea en LK_MUNICIPIOS: ID_COMARCA.</w:t>
      </w:r>
    </w:p>
    <w:p w14:paraId="183F05A0" w14:textId="77777777" w:rsidR="005A5F8E" w:rsidRPr="00FF2B68" w:rsidRDefault="005A5F8E">
      <w:pPr>
        <w:spacing w:after="200"/>
        <w:rPr>
          <w:rFonts w:ascii="Cambria" w:hAnsi="Cambria"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Contenido:</w:t>
      </w:r>
    </w:p>
    <w:p w14:paraId="45CF0031" w14:textId="4441C9FE" w:rsidR="005A5F8E" w:rsidRPr="00FF2B68" w:rsidRDefault="005A5F8E" w:rsidP="005A5F8E">
      <w:pPr>
        <w:spacing w:after="200"/>
        <w:rPr>
          <w:rFonts w:ascii="Cambria" w:hAnsi="Cambria"/>
          <w:noProof/>
          <w:color w:val="auto"/>
          <w:u w:val="single"/>
        </w:rPr>
      </w:pPr>
      <w:r w:rsidRPr="00FF2B68">
        <w:rPr>
          <w:rFonts w:ascii="Cambria" w:hAnsi="Cambria"/>
          <w:b w:val="0"/>
          <w:bCs/>
          <w:noProof/>
          <w:color w:val="auto"/>
        </w:rPr>
        <w:drawing>
          <wp:anchor distT="0" distB="0" distL="114300" distR="114300" simplePos="0" relativeHeight="251662336" behindDoc="0" locked="0" layoutInCell="1" allowOverlap="1" wp14:anchorId="0BBCF11E" wp14:editId="6FDD39A7">
            <wp:simplePos x="0" y="0"/>
            <wp:positionH relativeFrom="column">
              <wp:posOffset>1988</wp:posOffset>
            </wp:positionH>
            <wp:positionV relativeFrom="paragraph">
              <wp:posOffset>2347</wp:posOffset>
            </wp:positionV>
            <wp:extent cx="4515082" cy="2324219"/>
            <wp:effectExtent l="19050" t="19050" r="19050" b="19050"/>
            <wp:wrapTopAndBottom/>
            <wp:docPr id="1517012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1281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324219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A821F4" w:rsidRPr="00FF2B68">
        <w:rPr>
          <w:rFonts w:ascii="Cambria" w:hAnsi="Cambria"/>
          <w:b w:val="0"/>
          <w:bCs/>
          <w:noProof/>
          <w:color w:val="auto"/>
        </w:rPr>
        <w:br w:type="page"/>
      </w:r>
      <w:r w:rsidRPr="00FF2B68">
        <w:rPr>
          <w:rFonts w:ascii="Cambria" w:hAnsi="Cambria"/>
          <w:noProof/>
          <w:color w:val="auto"/>
          <w:u w:val="single"/>
        </w:rPr>
        <w:lastRenderedPageBreak/>
        <w:t>TABLA MUNICIPIOS</w:t>
      </w:r>
    </w:p>
    <w:p w14:paraId="314728E0" w14:textId="4A7DD201" w:rsidR="005A5F8E" w:rsidRPr="00FF2B68" w:rsidRDefault="005A5F8E" w:rsidP="005A5F8E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t>La tabla LK_MUNICIPIOS contiene información sobre algunos municipios de Navarra.</w:t>
      </w:r>
      <w:r w:rsidR="00151F5E" w:rsidRPr="00FF2B68">
        <w:rPr>
          <w:rFonts w:ascii="Cambria" w:hAnsi="Cambria"/>
          <w:b w:val="0"/>
          <w:bCs/>
          <w:noProof/>
          <w:color w:val="auto"/>
        </w:rPr>
        <w:t xml:space="preserve"> Se han registrado aquellos cuyas estaciones climatológicas eran automáticas y tenian datos almacenados de los últimos 18 años.</w:t>
      </w:r>
      <w:r w:rsidRPr="00FF2B68">
        <w:rPr>
          <w:rFonts w:ascii="Cambria" w:hAnsi="Cambria"/>
          <w:b w:val="0"/>
          <w:bCs/>
          <w:noProof/>
          <w:color w:val="auto"/>
        </w:rPr>
        <w:t xml:space="preserve"> Cada municipio pertenece a una comarca específica.</w:t>
      </w:r>
      <w:r w:rsidR="00987A77">
        <w:rPr>
          <w:rFonts w:ascii="Cambria" w:hAnsi="Cambria"/>
          <w:b w:val="0"/>
          <w:bCs/>
          <w:noProof/>
          <w:color w:val="auto"/>
        </w:rPr>
        <w:t xml:space="preserve"> </w:t>
      </w:r>
    </w:p>
    <w:p w14:paraId="66F656D7" w14:textId="66C2F4E6" w:rsidR="00151F5E" w:rsidRDefault="00987A77" w:rsidP="005A5F8E">
      <w:pPr>
        <w:spacing w:after="200"/>
        <w:rPr>
          <w:rFonts w:ascii="Cambria" w:hAnsi="Cambria"/>
          <w:b w:val="0"/>
          <w:bCs/>
          <w:noProof/>
          <w:color w:val="auto"/>
        </w:rPr>
      </w:pPr>
      <w:r>
        <w:rPr>
          <w:rFonts w:ascii="Cambria" w:hAnsi="Cambria"/>
          <w:b w:val="0"/>
          <w:bCs/>
          <w:noProof/>
          <w:color w:val="auto"/>
        </w:rPr>
        <w:drawing>
          <wp:anchor distT="0" distB="0" distL="114300" distR="114300" simplePos="0" relativeHeight="251676672" behindDoc="0" locked="0" layoutInCell="1" allowOverlap="1" wp14:anchorId="54E14528" wp14:editId="206F5218">
            <wp:simplePos x="0" y="0"/>
            <wp:positionH relativeFrom="margin">
              <wp:align>left</wp:align>
            </wp:positionH>
            <wp:positionV relativeFrom="paragraph">
              <wp:posOffset>362475</wp:posOffset>
            </wp:positionV>
            <wp:extent cx="6289482" cy="1041621"/>
            <wp:effectExtent l="0" t="0" r="0" b="6350"/>
            <wp:wrapTopAndBottom/>
            <wp:docPr id="546627966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7966" name="Imagen 7" descr="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136" r="1278" b="40912"/>
                    <a:stretch/>
                  </pic:blipFill>
                  <pic:spPr bwMode="auto">
                    <a:xfrm>
                      <a:off x="0" y="0"/>
                      <a:ext cx="6289482" cy="10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5F8E" w:rsidRPr="00FF2B68">
        <w:rPr>
          <w:rFonts w:ascii="Cambria" w:hAnsi="Cambria"/>
          <w:noProof/>
          <w:color w:val="auto"/>
        </w:rPr>
        <w:t>Estructura:</w:t>
      </w:r>
      <w:r w:rsidR="005A5F8E" w:rsidRPr="00FF2B68">
        <w:rPr>
          <w:rFonts w:ascii="Cambria" w:hAnsi="Cambria"/>
          <w:noProof/>
          <w:color w:val="auto"/>
        </w:rPr>
        <w:br/>
      </w:r>
      <w:r w:rsidR="00151F5E" w:rsidRPr="00FF2B68">
        <w:rPr>
          <w:rFonts w:ascii="Cambria" w:hAnsi="Cambria"/>
          <w:noProof/>
          <w:color w:val="auto"/>
        </w:rPr>
        <w:t>Relaciones</w:t>
      </w:r>
      <w:r w:rsidR="00151F5E" w:rsidRPr="00FF2B68">
        <w:rPr>
          <w:rFonts w:ascii="Cambria" w:hAnsi="Cambria"/>
          <w:b w:val="0"/>
          <w:bCs/>
          <w:noProof/>
          <w:color w:val="auto"/>
        </w:rPr>
        <w:t>:</w:t>
      </w:r>
    </w:p>
    <w:p w14:paraId="4CBEF879" w14:textId="073EEEC6" w:rsidR="00C01015" w:rsidRPr="00C01015" w:rsidRDefault="00C01015" w:rsidP="00C01015">
      <w:pPr>
        <w:pStyle w:val="Prrafodelista"/>
        <w:numPr>
          <w:ilvl w:val="0"/>
          <w:numId w:val="13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C01015">
        <w:rPr>
          <w:rFonts w:ascii="Cambria" w:hAnsi="Cambria"/>
          <w:b w:val="0"/>
          <w:bCs/>
          <w:noProof/>
          <w:color w:val="auto"/>
        </w:rPr>
        <w:t>Relación N:1 con LK_COMARCAS: Los municipios están vinculados a una única comarca.</w:t>
      </w:r>
    </w:p>
    <w:p w14:paraId="35309463" w14:textId="34296FA2" w:rsidR="005A5F8E" w:rsidRPr="00FF2B68" w:rsidRDefault="005A5F8E" w:rsidP="005A5F8E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Contenido:</w:t>
      </w:r>
      <w:r w:rsidR="00151F5E" w:rsidRPr="00FF2B68">
        <w:rPr>
          <w:noProof/>
          <w:color w:val="auto"/>
        </w:rPr>
        <w:t xml:space="preserve"> </w:t>
      </w:r>
      <w:r w:rsidR="00151F5E" w:rsidRPr="00FF2B68">
        <w:rPr>
          <w:b w:val="0"/>
          <w:bCs/>
          <w:noProof/>
          <w:color w:val="auto"/>
        </w:rPr>
        <w:t xml:space="preserve">Hay un total de 50 municipios </w:t>
      </w:r>
      <w:r w:rsidR="00D35F7D" w:rsidRPr="00FF2B68">
        <w:rPr>
          <w:b w:val="0"/>
          <w:bCs/>
          <w:noProof/>
          <w:color w:val="auto"/>
        </w:rPr>
        <w:t xml:space="preserve">distintos </w:t>
      </w:r>
      <w:r w:rsidR="00151F5E" w:rsidRPr="00FF2B68">
        <w:rPr>
          <w:b w:val="0"/>
          <w:bCs/>
          <w:noProof/>
          <w:color w:val="auto"/>
        </w:rPr>
        <w:t>registrados</w:t>
      </w:r>
      <w:r w:rsidR="00D35F7D" w:rsidRPr="00FF2B68">
        <w:rPr>
          <w:b w:val="0"/>
          <w:bCs/>
          <w:noProof/>
          <w:color w:val="auto"/>
        </w:rPr>
        <w:t>.</w:t>
      </w:r>
    </w:p>
    <w:p w14:paraId="0362B33E" w14:textId="64CD682D" w:rsidR="00151F5E" w:rsidRPr="00FF2B68" w:rsidRDefault="00D35F7D" w:rsidP="00151F5E">
      <w:pPr>
        <w:spacing w:after="200"/>
        <w:rPr>
          <w:rFonts w:ascii="Cambria" w:hAnsi="Cambria"/>
          <w:noProof/>
          <w:color w:val="auto"/>
          <w:u w:val="single"/>
        </w:rPr>
      </w:pPr>
      <w:r w:rsidRPr="00FF2B68">
        <w:rPr>
          <w:rFonts w:ascii="Cambria" w:hAnsi="Cambria"/>
          <w:noProof/>
          <w:color w:val="auto"/>
        </w:rPr>
        <w:drawing>
          <wp:anchor distT="0" distB="0" distL="114300" distR="114300" simplePos="0" relativeHeight="251665408" behindDoc="1" locked="0" layoutInCell="1" allowOverlap="1" wp14:anchorId="79065C03" wp14:editId="3753F9C4">
            <wp:simplePos x="0" y="0"/>
            <wp:positionH relativeFrom="column">
              <wp:posOffset>3920849</wp:posOffset>
            </wp:positionH>
            <wp:positionV relativeFrom="paragraph">
              <wp:posOffset>269240</wp:posOffset>
            </wp:positionV>
            <wp:extent cx="2759075" cy="1375410"/>
            <wp:effectExtent l="19050" t="19050" r="22225" b="15240"/>
            <wp:wrapSquare wrapText="bothSides"/>
            <wp:docPr id="152931565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15657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137541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2B68">
        <w:rPr>
          <w:rFonts w:ascii="Cambria" w:hAnsi="Cambria"/>
          <w:noProof/>
          <w:color w:val="auto"/>
        </w:rPr>
        <w:drawing>
          <wp:anchor distT="0" distB="0" distL="114300" distR="114300" simplePos="0" relativeHeight="251666432" behindDoc="0" locked="0" layoutInCell="1" allowOverlap="1" wp14:anchorId="53B4062B" wp14:editId="320955AF">
            <wp:simplePos x="0" y="0"/>
            <wp:positionH relativeFrom="margin">
              <wp:posOffset>-466973</wp:posOffset>
            </wp:positionH>
            <wp:positionV relativeFrom="paragraph">
              <wp:posOffset>131086</wp:posOffset>
            </wp:positionV>
            <wp:extent cx="4166235" cy="3498850"/>
            <wp:effectExtent l="19050" t="19050" r="24765" b="25400"/>
            <wp:wrapTopAndBottom/>
            <wp:docPr id="907400161" name="Imagen 6" descr="T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00161" name="Imagen 6" descr="Tabl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4988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5F8E" w:rsidRPr="00FF2B68">
        <w:rPr>
          <w:rFonts w:ascii="Cambria" w:hAnsi="Cambria"/>
          <w:b w:val="0"/>
          <w:bCs/>
          <w:noProof/>
          <w:color w:val="auto"/>
        </w:rPr>
        <w:br w:type="page"/>
      </w:r>
      <w:r w:rsidR="00151F5E" w:rsidRPr="00FF2B68">
        <w:rPr>
          <w:rFonts w:ascii="Cambria" w:hAnsi="Cambria"/>
          <w:noProof/>
          <w:color w:val="auto"/>
          <w:u w:val="single"/>
        </w:rPr>
        <w:lastRenderedPageBreak/>
        <w:t>TABLA FECHAS</w:t>
      </w:r>
    </w:p>
    <w:p w14:paraId="6CAE128F" w14:textId="3AFE4F1A" w:rsidR="00C01015" w:rsidRPr="00C01015" w:rsidRDefault="00151F5E" w:rsidP="00151F5E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t xml:space="preserve">La tabla LK_FECHAS almacena información sobre fechas para los años desde 2006 hasta 2023 </w:t>
      </w:r>
      <w:r w:rsidR="00C01015">
        <w:rPr>
          <w:rFonts w:ascii="Cambria" w:hAnsi="Cambria"/>
          <w:b w:val="0"/>
          <w:bCs/>
          <w:noProof/>
          <w:color w:val="auto"/>
        </w:rPr>
        <w:t>desglosada en</w:t>
      </w:r>
      <w:r w:rsidRPr="00FF2B68">
        <w:rPr>
          <w:rFonts w:ascii="Cambria" w:hAnsi="Cambria"/>
          <w:b w:val="0"/>
          <w:bCs/>
          <w:noProof/>
          <w:color w:val="auto"/>
        </w:rPr>
        <w:t xml:space="preserve"> día, mes y año.</w:t>
      </w:r>
    </w:p>
    <w:p w14:paraId="7D69EDE8" w14:textId="71E6B6C3" w:rsidR="00C01015" w:rsidRDefault="00C01015" w:rsidP="00151F5E">
      <w:pPr>
        <w:spacing w:after="200"/>
        <w:rPr>
          <w:rFonts w:ascii="Cambria" w:hAnsi="Cambria"/>
          <w:noProof/>
          <w:color w:val="auto"/>
        </w:rPr>
      </w:pPr>
      <w:r>
        <w:rPr>
          <w:rFonts w:ascii="Cambria" w:hAnsi="Cambria"/>
          <w:noProof/>
          <w:color w:val="auto"/>
        </w:rPr>
        <w:drawing>
          <wp:anchor distT="0" distB="0" distL="114300" distR="114300" simplePos="0" relativeHeight="251677696" behindDoc="0" locked="0" layoutInCell="1" allowOverlap="1" wp14:anchorId="756D6454" wp14:editId="12010A86">
            <wp:simplePos x="0" y="0"/>
            <wp:positionH relativeFrom="margin">
              <wp:align>left</wp:align>
            </wp:positionH>
            <wp:positionV relativeFrom="paragraph">
              <wp:posOffset>284866</wp:posOffset>
            </wp:positionV>
            <wp:extent cx="5828306" cy="1191812"/>
            <wp:effectExtent l="0" t="0" r="1270" b="8890"/>
            <wp:wrapTopAndBottom/>
            <wp:docPr id="18768703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037" name="Imagen 18768703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58" r="8527"/>
                    <a:stretch/>
                  </pic:blipFill>
                  <pic:spPr bwMode="auto">
                    <a:xfrm>
                      <a:off x="0" y="0"/>
                      <a:ext cx="5828306" cy="119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F5E" w:rsidRPr="00FF2B68">
        <w:rPr>
          <w:rFonts w:ascii="Cambria" w:hAnsi="Cambria"/>
          <w:noProof/>
          <w:color w:val="auto"/>
        </w:rPr>
        <w:t>Estructura:</w:t>
      </w:r>
    </w:p>
    <w:p w14:paraId="168D6252" w14:textId="77777777" w:rsidR="00C01015" w:rsidRDefault="00C01015" w:rsidP="00C01015">
      <w:pPr>
        <w:spacing w:after="200"/>
        <w:rPr>
          <w:rFonts w:ascii="Cambria" w:hAnsi="Cambria"/>
          <w:noProof/>
          <w:color w:val="auto"/>
        </w:rPr>
      </w:pPr>
      <w:r>
        <w:rPr>
          <w:rFonts w:ascii="Cambria" w:hAnsi="Cambria"/>
          <w:noProof/>
          <w:color w:val="auto"/>
        </w:rPr>
        <w:t>Relaciones:</w:t>
      </w:r>
    </w:p>
    <w:p w14:paraId="72862009" w14:textId="600D2CD1" w:rsidR="00D35F7D" w:rsidRPr="00C01015" w:rsidRDefault="00C01015" w:rsidP="00151F5E">
      <w:pPr>
        <w:pStyle w:val="Prrafodelista"/>
        <w:numPr>
          <w:ilvl w:val="0"/>
          <w:numId w:val="13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C01015">
        <w:rPr>
          <w:rFonts w:ascii="Cambria" w:hAnsi="Cambria"/>
          <w:b w:val="0"/>
          <w:bCs/>
          <w:noProof/>
          <w:color w:val="auto"/>
        </w:rPr>
        <w:t>Relación 1:N con DT_DATOS_CLIMATICOS: Cada fecha puede estar asociada a múltiples datos climáticos.</w:t>
      </w:r>
    </w:p>
    <w:p w14:paraId="2B75212D" w14:textId="747D2810" w:rsidR="00151F5E" w:rsidRPr="00FF2B68" w:rsidRDefault="00151F5E" w:rsidP="00151F5E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t>Contenido:</w:t>
      </w:r>
      <w:r w:rsidR="00D35F7D" w:rsidRPr="00FF2B68">
        <w:rPr>
          <w:rFonts w:ascii="Cambria" w:hAnsi="Cambria"/>
          <w:b w:val="0"/>
          <w:bCs/>
          <w:noProof/>
          <w:color w:val="auto"/>
        </w:rPr>
        <w:drawing>
          <wp:anchor distT="0" distB="0" distL="114300" distR="114300" simplePos="0" relativeHeight="251667456" behindDoc="0" locked="0" layoutInCell="1" allowOverlap="1" wp14:anchorId="4A38FDD4" wp14:editId="389F8DB5">
            <wp:simplePos x="0" y="0"/>
            <wp:positionH relativeFrom="page">
              <wp:posOffset>279124</wp:posOffset>
            </wp:positionH>
            <wp:positionV relativeFrom="paragraph">
              <wp:posOffset>626662</wp:posOffset>
            </wp:positionV>
            <wp:extent cx="4183380" cy="3187065"/>
            <wp:effectExtent l="19050" t="19050" r="26670" b="13335"/>
            <wp:wrapTopAndBottom/>
            <wp:docPr id="491432589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32589" name="Imagen 7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1870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EFC" w:rsidRPr="00FF2B68">
        <w:rPr>
          <w:rFonts w:ascii="Cambria" w:hAnsi="Cambria"/>
          <w:noProof/>
          <w:color w:val="auto"/>
        </w:rPr>
        <w:t xml:space="preserve"> </w:t>
      </w:r>
      <w:r w:rsidR="00C41EFC" w:rsidRPr="00FF2B68">
        <w:rPr>
          <w:rFonts w:ascii="Cambria" w:hAnsi="Cambria"/>
          <w:b w:val="0"/>
          <w:bCs/>
          <w:noProof/>
          <w:color w:val="auto"/>
        </w:rPr>
        <w:t>Hay un total de 6574 días desde el 01-01-2006 hasta el 31-12-2023</w:t>
      </w:r>
      <w:r w:rsidR="00D35F7D" w:rsidRPr="00FF2B68">
        <w:rPr>
          <w:rFonts w:ascii="Cambria" w:hAnsi="Cambria"/>
          <w:b w:val="0"/>
          <w:bCs/>
          <w:noProof/>
          <w:color w:val="auto"/>
        </w:rPr>
        <w:t>.</w:t>
      </w:r>
    </w:p>
    <w:p w14:paraId="4E3BE845" w14:textId="60CD956B" w:rsidR="00D35F7D" w:rsidRPr="00FF2B68" w:rsidRDefault="00D35F7D" w:rsidP="00C41EFC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noProof/>
          <w:color w:val="auto"/>
        </w:rPr>
        <w:drawing>
          <wp:anchor distT="0" distB="0" distL="114300" distR="114300" simplePos="0" relativeHeight="251668480" behindDoc="0" locked="0" layoutInCell="1" allowOverlap="1" wp14:anchorId="07BAA9D5" wp14:editId="21C4B05F">
            <wp:simplePos x="0" y="0"/>
            <wp:positionH relativeFrom="column">
              <wp:posOffset>4015381</wp:posOffset>
            </wp:positionH>
            <wp:positionV relativeFrom="paragraph">
              <wp:posOffset>691901</wp:posOffset>
            </wp:positionV>
            <wp:extent cx="2753995" cy="1588135"/>
            <wp:effectExtent l="19050" t="19050" r="27305" b="12065"/>
            <wp:wrapTopAndBottom/>
            <wp:docPr id="2114184491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84491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58813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14:paraId="42404354" w14:textId="170974AC" w:rsidR="00C41EFC" w:rsidRPr="00FF2B68" w:rsidRDefault="005A5F8E" w:rsidP="00C41EFC">
      <w:pPr>
        <w:spacing w:after="200"/>
        <w:rPr>
          <w:rFonts w:ascii="Cambria" w:hAnsi="Cambria"/>
          <w:noProof/>
          <w:color w:val="auto"/>
          <w:u w:val="single"/>
        </w:rPr>
      </w:pPr>
      <w:r w:rsidRPr="00FF2B68">
        <w:rPr>
          <w:rFonts w:ascii="Cambria" w:hAnsi="Cambria"/>
          <w:b w:val="0"/>
          <w:bCs/>
          <w:noProof/>
          <w:color w:val="auto"/>
        </w:rPr>
        <w:br w:type="page"/>
      </w:r>
      <w:r w:rsidR="00C41EFC" w:rsidRPr="00FF2B68">
        <w:rPr>
          <w:rFonts w:ascii="Cambria" w:hAnsi="Cambria"/>
          <w:noProof/>
          <w:color w:val="auto"/>
          <w:u w:val="single"/>
        </w:rPr>
        <w:lastRenderedPageBreak/>
        <w:t>TABLA DATOS CLIMATOLÓGICOS</w:t>
      </w:r>
    </w:p>
    <w:p w14:paraId="3663C914" w14:textId="29E52ABD" w:rsidR="00C41EFC" w:rsidRPr="00FF2B68" w:rsidRDefault="00C41EFC" w:rsidP="00C41EFC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t xml:space="preserve">La tabla </w:t>
      </w:r>
      <w:r w:rsidR="000618A7" w:rsidRPr="00FF2B68">
        <w:rPr>
          <w:rFonts w:ascii="Cambria" w:hAnsi="Cambria"/>
          <w:b w:val="0"/>
          <w:bCs/>
          <w:noProof/>
          <w:color w:val="auto"/>
        </w:rPr>
        <w:t xml:space="preserve">DT_DATOS_CLIMATOLOGICOS </w:t>
      </w:r>
      <w:r w:rsidRPr="00FF2B68">
        <w:rPr>
          <w:rFonts w:ascii="Cambria" w:hAnsi="Cambria"/>
          <w:b w:val="0"/>
          <w:bCs/>
          <w:noProof/>
          <w:color w:val="auto"/>
        </w:rPr>
        <w:t>es la tabla de hechos y almacena información climática diaria para cada municipio. Incluye temperaturas (ºC) máximas, medias y mínimas y la precipitación acumulada (1/m</w:t>
      </w:r>
      <w:r w:rsidRPr="00FF2B68">
        <w:rPr>
          <w:rFonts w:ascii="Cambria" w:hAnsi="Cambria"/>
          <w:b w:val="0"/>
          <w:bCs/>
          <w:noProof/>
          <w:color w:val="auto"/>
          <w:vertAlign w:val="superscript"/>
        </w:rPr>
        <w:t>2</w:t>
      </w:r>
      <w:r w:rsidRPr="00FF2B68">
        <w:rPr>
          <w:rFonts w:ascii="Cambria" w:hAnsi="Cambria"/>
          <w:b w:val="0"/>
          <w:bCs/>
          <w:noProof/>
          <w:color w:val="auto"/>
        </w:rPr>
        <w:t>).</w:t>
      </w:r>
      <w:r w:rsidR="00D35F7D" w:rsidRPr="00FF2B68">
        <w:rPr>
          <w:rFonts w:ascii="Cambria" w:hAnsi="Cambria"/>
          <w:b w:val="0"/>
          <w:bCs/>
          <w:noProof/>
          <w:color w:val="auto"/>
        </w:rPr>
        <w:t xml:space="preserve"> Las estaciones registrán más datos como humedad relativa, radiación global o velocidad y dirección del viento pero únicamente almacenamos temperaturas y precipitación ya que sólo nos interesan estos datos y así no sobrecargamos la base de datos. </w:t>
      </w:r>
    </w:p>
    <w:p w14:paraId="00CA9F14" w14:textId="77777777" w:rsidR="00C01015" w:rsidRDefault="00C01015" w:rsidP="00C01015">
      <w:pPr>
        <w:spacing w:after="200"/>
        <w:rPr>
          <w:rFonts w:ascii="Cambria" w:hAnsi="Cambria"/>
          <w:noProof/>
          <w:color w:val="auto"/>
        </w:rPr>
      </w:pPr>
      <w:r>
        <w:rPr>
          <w:rFonts w:ascii="Cambria" w:hAnsi="Cambria"/>
          <w:b w:val="0"/>
          <w:bCs/>
          <w:noProof/>
          <w:color w:val="auto"/>
        </w:rPr>
        <w:drawing>
          <wp:anchor distT="0" distB="0" distL="114300" distR="114300" simplePos="0" relativeHeight="251678720" behindDoc="0" locked="0" layoutInCell="1" allowOverlap="1" wp14:anchorId="677322FB" wp14:editId="5652BA03">
            <wp:simplePos x="0" y="0"/>
            <wp:positionH relativeFrom="margin">
              <wp:align>right</wp:align>
            </wp:positionH>
            <wp:positionV relativeFrom="paragraph">
              <wp:posOffset>304276</wp:posOffset>
            </wp:positionV>
            <wp:extent cx="6371590" cy="1495425"/>
            <wp:effectExtent l="0" t="0" r="0" b="9525"/>
            <wp:wrapTopAndBottom/>
            <wp:docPr id="9689593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59346" name="Imagen 9689593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EFC" w:rsidRPr="00FF2B68">
        <w:rPr>
          <w:rFonts w:ascii="Cambria" w:hAnsi="Cambria"/>
          <w:noProof/>
          <w:color w:val="auto"/>
        </w:rPr>
        <w:t>Estructura:</w:t>
      </w:r>
      <w:r w:rsidR="00C41EFC" w:rsidRPr="00FF2B68">
        <w:rPr>
          <w:rFonts w:ascii="Cambria" w:hAnsi="Cambria"/>
          <w:noProof/>
          <w:color w:val="auto"/>
        </w:rPr>
        <w:br/>
      </w:r>
      <w:r>
        <w:rPr>
          <w:rFonts w:ascii="Cambria" w:hAnsi="Cambria"/>
          <w:noProof/>
          <w:color w:val="auto"/>
        </w:rPr>
        <w:t>Relaciones:</w:t>
      </w:r>
    </w:p>
    <w:p w14:paraId="22D3A984" w14:textId="1CD8242D" w:rsidR="00C01015" w:rsidRPr="00C01015" w:rsidRDefault="00C01015" w:rsidP="00B549A2">
      <w:pPr>
        <w:pStyle w:val="Prrafodelista"/>
        <w:numPr>
          <w:ilvl w:val="0"/>
          <w:numId w:val="13"/>
        </w:numPr>
        <w:spacing w:after="200"/>
        <w:rPr>
          <w:rFonts w:ascii="Cambria" w:hAnsi="Cambria"/>
          <w:b w:val="0"/>
          <w:bCs/>
          <w:noProof/>
          <w:color w:val="auto"/>
        </w:rPr>
      </w:pPr>
      <w:r w:rsidRPr="00C01015">
        <w:rPr>
          <w:rFonts w:ascii="Cambria" w:hAnsi="Cambria"/>
          <w:b w:val="0"/>
          <w:bCs/>
          <w:noProof/>
          <w:color w:val="auto"/>
        </w:rPr>
        <w:t>Relación N:1 con LK_MUNICIPIOS: Cada dato climático pertenece a un único municipio.</w:t>
      </w:r>
    </w:p>
    <w:p w14:paraId="093C1F68" w14:textId="77777777" w:rsidR="00C01015" w:rsidRPr="00C01015" w:rsidRDefault="00C01015" w:rsidP="00C01015">
      <w:pPr>
        <w:pStyle w:val="Prrafodelista"/>
        <w:numPr>
          <w:ilvl w:val="0"/>
          <w:numId w:val="13"/>
        </w:numPr>
        <w:spacing w:after="200"/>
        <w:rPr>
          <w:b w:val="0"/>
          <w:bCs/>
          <w:noProof/>
          <w:color w:val="auto"/>
        </w:rPr>
      </w:pPr>
      <w:r w:rsidRPr="00C01015">
        <w:rPr>
          <w:rFonts w:ascii="Cambria" w:hAnsi="Cambria"/>
          <w:b w:val="0"/>
          <w:bCs/>
          <w:noProof/>
          <w:color w:val="auto"/>
        </w:rPr>
        <w:t>Relación N:1 con LK_FECHAS: Cada dato climático corresponde a una fecha específica.</w:t>
      </w:r>
    </w:p>
    <w:p w14:paraId="2E6F3481" w14:textId="628DA116" w:rsidR="00C41EFC" w:rsidRPr="00C01015" w:rsidRDefault="00D35F7D" w:rsidP="00C01015">
      <w:pPr>
        <w:spacing w:after="200"/>
        <w:rPr>
          <w:b w:val="0"/>
          <w:bCs/>
          <w:noProof/>
          <w:color w:val="auto"/>
        </w:rPr>
      </w:pPr>
      <w:r w:rsidRPr="00FF2B68">
        <w:rPr>
          <w:rFonts w:ascii="Cambria" w:hAnsi="Cambria"/>
          <w:noProof/>
        </w:rPr>
        <w:drawing>
          <wp:anchor distT="0" distB="0" distL="114300" distR="114300" simplePos="0" relativeHeight="251672576" behindDoc="0" locked="0" layoutInCell="1" allowOverlap="1" wp14:anchorId="2A07EC3F" wp14:editId="42B7A2A6">
            <wp:simplePos x="0" y="0"/>
            <wp:positionH relativeFrom="margin">
              <wp:posOffset>861695</wp:posOffset>
            </wp:positionH>
            <wp:positionV relativeFrom="paragraph">
              <wp:posOffset>312972</wp:posOffset>
            </wp:positionV>
            <wp:extent cx="4639945" cy="1379855"/>
            <wp:effectExtent l="19050" t="19050" r="27305" b="10795"/>
            <wp:wrapTopAndBottom/>
            <wp:docPr id="6395543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54312" name="Imagen 1" descr="Tabl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137985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EFC" w:rsidRPr="00C01015">
        <w:rPr>
          <w:rFonts w:ascii="Cambria" w:hAnsi="Cambria"/>
          <w:noProof/>
          <w:color w:val="auto"/>
        </w:rPr>
        <w:t>Contenido:</w:t>
      </w:r>
      <w:r w:rsidR="00C41EFC" w:rsidRPr="00C01015">
        <w:rPr>
          <w:noProof/>
          <w:color w:val="auto"/>
        </w:rPr>
        <w:t xml:space="preserve"> </w:t>
      </w:r>
      <w:r w:rsidRPr="00C01015">
        <w:rPr>
          <w:b w:val="0"/>
          <w:bCs/>
          <w:noProof/>
          <w:color w:val="auto"/>
        </w:rPr>
        <w:t>Hay un total de 328334 datos distintos registrados.</w:t>
      </w:r>
    </w:p>
    <w:p w14:paraId="069B516F" w14:textId="313E316C" w:rsidR="00D35F7D" w:rsidRPr="00FF2B68" w:rsidRDefault="00C01015" w:rsidP="00C41EFC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drawing>
          <wp:anchor distT="0" distB="0" distL="114300" distR="114300" simplePos="0" relativeHeight="251673600" behindDoc="0" locked="0" layoutInCell="1" allowOverlap="1" wp14:anchorId="66D1BE16" wp14:editId="460AA207">
            <wp:simplePos x="0" y="0"/>
            <wp:positionH relativeFrom="margin">
              <wp:align>center</wp:align>
            </wp:positionH>
            <wp:positionV relativeFrom="margin">
              <wp:posOffset>7070145</wp:posOffset>
            </wp:positionV>
            <wp:extent cx="2707640" cy="1457960"/>
            <wp:effectExtent l="19050" t="19050" r="16510" b="27940"/>
            <wp:wrapSquare wrapText="bothSides"/>
            <wp:docPr id="45878560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85607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5796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ECEB" w14:textId="3DF9BFC1" w:rsidR="005A5F8E" w:rsidRPr="00FF2B68" w:rsidRDefault="00C41EFC">
      <w:pPr>
        <w:spacing w:after="200"/>
        <w:rPr>
          <w:rFonts w:ascii="Cambria" w:hAnsi="Cambria"/>
          <w:b w:val="0"/>
          <w:bCs/>
          <w:noProof/>
          <w:color w:val="auto"/>
        </w:rPr>
      </w:pPr>
      <w:r w:rsidRPr="00FF2B68">
        <w:rPr>
          <w:rFonts w:ascii="Cambria" w:hAnsi="Cambria"/>
          <w:b w:val="0"/>
          <w:bCs/>
          <w:noProof/>
          <w:color w:val="auto"/>
        </w:rPr>
        <w:br w:type="page"/>
      </w:r>
    </w:p>
    <w:p w14:paraId="4F84C981" w14:textId="2FC1555E" w:rsidR="00A821F4" w:rsidRPr="00FF2B68" w:rsidRDefault="00A0245C" w:rsidP="00A821F4">
      <w:pPr>
        <w:pStyle w:val="Ttulo1"/>
        <w:jc w:val="center"/>
        <w:rPr>
          <w:rFonts w:ascii="Cambria" w:hAnsi="Cambria"/>
          <w:noProof/>
          <w:color w:val="auto"/>
          <w:lang w:bidi="es-ES"/>
        </w:rPr>
      </w:pPr>
      <w:r w:rsidRPr="00FF2B68">
        <w:rPr>
          <w:rFonts w:ascii="Cambria" w:hAnsi="Cambria"/>
          <w:noProof/>
          <w:color w:val="auto"/>
          <w:lang w:bidi="es-ES"/>
        </w:rPr>
        <w:lastRenderedPageBreak/>
        <w:t>MODELO ENTIDAD-RELACIÓN</w:t>
      </w:r>
    </w:p>
    <w:p w14:paraId="78845645" w14:textId="77777777" w:rsidR="00276D0D" w:rsidRPr="00FF2B68" w:rsidRDefault="00276D0D" w:rsidP="00A821F4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0D8DED6A" w14:textId="77777777" w:rsidR="00D35F7D" w:rsidRPr="00FF2B68" w:rsidRDefault="00D35F7D" w:rsidP="00D35F7D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El modelo entidad-relación del Data Warehouse está diseñado para representar la relación entre comarcas, municipios, fechas y datos climáticos. La estructura incluye:</w:t>
      </w:r>
    </w:p>
    <w:p w14:paraId="18D9B79A" w14:textId="77777777" w:rsidR="00D35F7D" w:rsidRPr="00FF2B68" w:rsidRDefault="00D35F7D" w:rsidP="00D35F7D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73655C58" w14:textId="77777777" w:rsidR="00D35F7D" w:rsidRPr="00FF2B68" w:rsidRDefault="00D35F7D" w:rsidP="00D35F7D">
      <w:pPr>
        <w:pStyle w:val="Prrafodelista"/>
        <w:numPr>
          <w:ilvl w:val="0"/>
          <w:numId w:val="11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Entidades principales: Comarcas, Municipios y Fechas.</w:t>
      </w:r>
    </w:p>
    <w:p w14:paraId="12948E2A" w14:textId="77777777" w:rsidR="00D35F7D" w:rsidRPr="00FF2B68" w:rsidRDefault="00D35F7D" w:rsidP="00D35F7D">
      <w:pPr>
        <w:pStyle w:val="Prrafodelista"/>
        <w:numPr>
          <w:ilvl w:val="0"/>
          <w:numId w:val="11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Tabla de hechos: Datos climáticos.</w:t>
      </w:r>
    </w:p>
    <w:p w14:paraId="681E8DD7" w14:textId="77777777" w:rsidR="00D35F7D" w:rsidRPr="00FF2B68" w:rsidRDefault="00D35F7D" w:rsidP="00D35F7D">
      <w:pPr>
        <w:pStyle w:val="Prrafodelista"/>
        <w:numPr>
          <w:ilvl w:val="0"/>
          <w:numId w:val="11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Relaciones:</w:t>
      </w:r>
    </w:p>
    <w:p w14:paraId="77344DDD" w14:textId="16AEF2CA" w:rsidR="00D35F7D" w:rsidRPr="00FF2B68" w:rsidRDefault="00D35F7D" w:rsidP="00D35F7D">
      <w:pPr>
        <w:pStyle w:val="Prrafodelista"/>
        <w:numPr>
          <w:ilvl w:val="1"/>
          <w:numId w:val="11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Una comarca puede tener múltiples municipios.</w:t>
      </w:r>
    </w:p>
    <w:p w14:paraId="1AAD08F1" w14:textId="708235E9" w:rsidR="003C57FE" w:rsidRPr="00C01015" w:rsidRDefault="00D35F7D" w:rsidP="00D35F7D">
      <w:pPr>
        <w:pStyle w:val="Prrafodelista"/>
        <w:numPr>
          <w:ilvl w:val="1"/>
          <w:numId w:val="11"/>
        </w:num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Un municipio puede registrar datos climáticos en diferentes fechas.</w:t>
      </w:r>
    </w:p>
    <w:p w14:paraId="14DE73FC" w14:textId="77777777" w:rsidR="003C57FE" w:rsidRPr="00FF2B68" w:rsidRDefault="003C57FE" w:rsidP="00D35F7D">
      <w:pPr>
        <w:rPr>
          <w:rFonts w:ascii="Cambria" w:hAnsi="Cambria"/>
          <w:b w:val="0"/>
          <w:bCs/>
          <w:noProof/>
          <w:color w:val="auto"/>
          <w:lang w:bidi="es-ES"/>
        </w:rPr>
      </w:pPr>
    </w:p>
    <w:p w14:paraId="7A8030B0" w14:textId="14F07DB5" w:rsidR="00D35F7D" w:rsidRPr="00FF2B68" w:rsidRDefault="00D35F7D" w:rsidP="00D35F7D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t>Diagrama entidad-relación:</w:t>
      </w:r>
    </w:p>
    <w:p w14:paraId="2AA359DF" w14:textId="153D59DD" w:rsidR="00A821F4" w:rsidRPr="00FF2B68" w:rsidRDefault="00C01015" w:rsidP="00276D0D">
      <w:pPr>
        <w:rPr>
          <w:rFonts w:ascii="Cambria" w:hAnsi="Cambria"/>
          <w:b w:val="0"/>
          <w:bCs/>
          <w:noProof/>
          <w:color w:val="auto"/>
          <w:lang w:bidi="es-ES"/>
        </w:rPr>
      </w:pPr>
      <w:r w:rsidRPr="00FF2B68">
        <w:rPr>
          <w:rFonts w:ascii="Cambria" w:hAnsi="Cambria"/>
          <w:b w:val="0"/>
          <w:bCs/>
          <w:noProof/>
          <w:color w:val="auto"/>
          <w:lang w:bidi="es-ES"/>
        </w:rPr>
        <w:drawing>
          <wp:anchor distT="0" distB="0" distL="114300" distR="114300" simplePos="0" relativeHeight="251674624" behindDoc="0" locked="0" layoutInCell="1" allowOverlap="1" wp14:anchorId="3AAB53BB" wp14:editId="4E1BC2E7">
            <wp:simplePos x="0" y="0"/>
            <wp:positionH relativeFrom="column">
              <wp:posOffset>1905</wp:posOffset>
            </wp:positionH>
            <wp:positionV relativeFrom="paragraph">
              <wp:posOffset>324954</wp:posOffset>
            </wp:positionV>
            <wp:extent cx="6371590" cy="2864485"/>
            <wp:effectExtent l="19050" t="19050" r="10160" b="12065"/>
            <wp:wrapTopAndBottom/>
            <wp:docPr id="1447477880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77880" name="Imagen 1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8644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</w:p>
    <w:p w14:paraId="59B7F876" w14:textId="73516930" w:rsidR="003C57FE" w:rsidRPr="00FF2B68" w:rsidRDefault="003C57FE" w:rsidP="003C57FE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</w:p>
    <w:p w14:paraId="4433C9AC" w14:textId="0B352404" w:rsidR="00A821F4" w:rsidRPr="00FF2B68" w:rsidRDefault="00A821F4">
      <w:pPr>
        <w:spacing w:after="200"/>
        <w:rPr>
          <w:rFonts w:ascii="Cambria" w:hAnsi="Cambria"/>
          <w:b w:val="0"/>
          <w:bCs/>
          <w:noProof/>
          <w:color w:val="auto"/>
          <w:lang w:bidi="es-ES"/>
        </w:rPr>
      </w:pPr>
    </w:p>
    <w:sectPr w:rsidR="00A821F4" w:rsidRPr="00FF2B68" w:rsidSect="00AB02A7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854ED" w14:textId="77777777" w:rsidR="00C44575" w:rsidRDefault="00C44575">
      <w:r>
        <w:separator/>
      </w:r>
    </w:p>
    <w:p w14:paraId="766EF1BE" w14:textId="77777777" w:rsidR="00C44575" w:rsidRDefault="00C44575"/>
  </w:endnote>
  <w:endnote w:type="continuationSeparator" w:id="0">
    <w:p w14:paraId="55CB6951" w14:textId="77777777" w:rsidR="00C44575" w:rsidRDefault="00C44575">
      <w:r>
        <w:continuationSeparator/>
      </w:r>
    </w:p>
    <w:p w14:paraId="77941FF0" w14:textId="77777777" w:rsidR="00C44575" w:rsidRDefault="00C445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77DD89D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8FE1F8E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67C0F" w14:textId="77777777" w:rsidR="00C44575" w:rsidRDefault="00C44575">
      <w:r>
        <w:separator/>
      </w:r>
    </w:p>
    <w:p w14:paraId="1D723780" w14:textId="77777777" w:rsidR="00C44575" w:rsidRDefault="00C44575"/>
  </w:footnote>
  <w:footnote w:type="continuationSeparator" w:id="0">
    <w:p w14:paraId="2B07F968" w14:textId="77777777" w:rsidR="00C44575" w:rsidRDefault="00C44575">
      <w:r>
        <w:continuationSeparator/>
      </w:r>
    </w:p>
    <w:p w14:paraId="6BF7E751" w14:textId="77777777" w:rsidR="00C44575" w:rsidRDefault="00C445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335B74" w:themeColor="text2"/>
        <w:left w:val="single" w:sz="36" w:space="0" w:color="335B74" w:themeColor="text2"/>
        <w:bottom w:val="single" w:sz="36" w:space="0" w:color="335B74" w:themeColor="text2"/>
        <w:right w:val="single" w:sz="36" w:space="0" w:color="335B74" w:themeColor="text2"/>
        <w:insideH w:val="single" w:sz="36" w:space="0" w:color="335B74" w:themeColor="text2"/>
        <w:insideV w:val="single" w:sz="36" w:space="0" w:color="335B74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4CCFA12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27CED7" w:themeColor="accent3"/>
            <w:right w:val="nil"/>
          </w:tcBorders>
        </w:tcPr>
        <w:p w14:paraId="7A853EF3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6A25FE1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3F21"/>
    <w:multiLevelType w:val="hybridMultilevel"/>
    <w:tmpl w:val="1376D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C5F6A"/>
    <w:multiLevelType w:val="hybridMultilevel"/>
    <w:tmpl w:val="66C04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F431E"/>
    <w:multiLevelType w:val="hybridMultilevel"/>
    <w:tmpl w:val="340E68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33F26"/>
    <w:multiLevelType w:val="hybridMultilevel"/>
    <w:tmpl w:val="8F44C29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5501"/>
    <w:multiLevelType w:val="hybridMultilevel"/>
    <w:tmpl w:val="DC90216E"/>
    <w:lvl w:ilvl="0" w:tplc="B9D6CE48">
      <w:start w:val="1"/>
      <w:numFmt w:val="decimal"/>
      <w:lvlText w:val="%1."/>
      <w:lvlJc w:val="left"/>
      <w:pPr>
        <w:ind w:left="720" w:hanging="360"/>
      </w:pPr>
      <w:rPr>
        <w:b/>
        <w:bCs w:val="0"/>
        <w:sz w:val="28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83575"/>
    <w:multiLevelType w:val="hybridMultilevel"/>
    <w:tmpl w:val="5ABC3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5652"/>
    <w:multiLevelType w:val="hybridMultilevel"/>
    <w:tmpl w:val="AEF69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97A51"/>
    <w:multiLevelType w:val="hybridMultilevel"/>
    <w:tmpl w:val="1C462A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156"/>
    <w:multiLevelType w:val="hybridMultilevel"/>
    <w:tmpl w:val="9E5A57CE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A1860"/>
    <w:multiLevelType w:val="hybridMultilevel"/>
    <w:tmpl w:val="89FCF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95521"/>
    <w:multiLevelType w:val="hybridMultilevel"/>
    <w:tmpl w:val="319203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32B6F"/>
    <w:multiLevelType w:val="hybridMultilevel"/>
    <w:tmpl w:val="E40883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82D95"/>
    <w:multiLevelType w:val="hybridMultilevel"/>
    <w:tmpl w:val="C9BCD4D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09940">
    <w:abstractNumId w:val="2"/>
  </w:num>
  <w:num w:numId="2" w16cid:durableId="1416591916">
    <w:abstractNumId w:val="4"/>
  </w:num>
  <w:num w:numId="3" w16cid:durableId="2119787914">
    <w:abstractNumId w:val="5"/>
  </w:num>
  <w:num w:numId="4" w16cid:durableId="1200246502">
    <w:abstractNumId w:val="0"/>
  </w:num>
  <w:num w:numId="5" w16cid:durableId="315694604">
    <w:abstractNumId w:val="12"/>
  </w:num>
  <w:num w:numId="6" w16cid:durableId="236985606">
    <w:abstractNumId w:val="3"/>
  </w:num>
  <w:num w:numId="7" w16cid:durableId="800147695">
    <w:abstractNumId w:val="8"/>
  </w:num>
  <w:num w:numId="8" w16cid:durableId="356925849">
    <w:abstractNumId w:val="10"/>
  </w:num>
  <w:num w:numId="9" w16cid:durableId="1961566571">
    <w:abstractNumId w:val="9"/>
  </w:num>
  <w:num w:numId="10" w16cid:durableId="1195313263">
    <w:abstractNumId w:val="6"/>
  </w:num>
  <w:num w:numId="11" w16cid:durableId="1895195341">
    <w:abstractNumId w:val="1"/>
  </w:num>
  <w:num w:numId="12" w16cid:durableId="1784760563">
    <w:abstractNumId w:val="11"/>
  </w:num>
  <w:num w:numId="13" w16cid:durableId="1920751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45"/>
    <w:rsid w:val="0002482E"/>
    <w:rsid w:val="00050324"/>
    <w:rsid w:val="000618A7"/>
    <w:rsid w:val="00062AAB"/>
    <w:rsid w:val="000747A0"/>
    <w:rsid w:val="00082A52"/>
    <w:rsid w:val="000A0150"/>
    <w:rsid w:val="000E63C9"/>
    <w:rsid w:val="000F050F"/>
    <w:rsid w:val="001255C8"/>
    <w:rsid w:val="00126582"/>
    <w:rsid w:val="00130E9D"/>
    <w:rsid w:val="0013522D"/>
    <w:rsid w:val="00143D4C"/>
    <w:rsid w:val="00150A6D"/>
    <w:rsid w:val="00151F5E"/>
    <w:rsid w:val="00153E31"/>
    <w:rsid w:val="00185B35"/>
    <w:rsid w:val="001D40E2"/>
    <w:rsid w:val="001F2BC8"/>
    <w:rsid w:val="001F5F6B"/>
    <w:rsid w:val="002424EB"/>
    <w:rsid w:val="00243EBC"/>
    <w:rsid w:val="00246A35"/>
    <w:rsid w:val="00276D0D"/>
    <w:rsid w:val="00284348"/>
    <w:rsid w:val="002B0D42"/>
    <w:rsid w:val="002F34D1"/>
    <w:rsid w:val="002F51F5"/>
    <w:rsid w:val="00310475"/>
    <w:rsid w:val="00312137"/>
    <w:rsid w:val="00330359"/>
    <w:rsid w:val="00334A18"/>
    <w:rsid w:val="0033762F"/>
    <w:rsid w:val="00360494"/>
    <w:rsid w:val="00363D4B"/>
    <w:rsid w:val="00366C7E"/>
    <w:rsid w:val="00384EA3"/>
    <w:rsid w:val="003957F4"/>
    <w:rsid w:val="003A39A1"/>
    <w:rsid w:val="003C2191"/>
    <w:rsid w:val="003C57FE"/>
    <w:rsid w:val="003D3863"/>
    <w:rsid w:val="003D7212"/>
    <w:rsid w:val="003F5845"/>
    <w:rsid w:val="004110DE"/>
    <w:rsid w:val="0044085A"/>
    <w:rsid w:val="004B21A5"/>
    <w:rsid w:val="004D676F"/>
    <w:rsid w:val="004E5FEE"/>
    <w:rsid w:val="005037F0"/>
    <w:rsid w:val="00516A86"/>
    <w:rsid w:val="005275F6"/>
    <w:rsid w:val="005650C7"/>
    <w:rsid w:val="00570542"/>
    <w:rsid w:val="00572102"/>
    <w:rsid w:val="005975DC"/>
    <w:rsid w:val="005A5F8E"/>
    <w:rsid w:val="005F1BB0"/>
    <w:rsid w:val="00656C4D"/>
    <w:rsid w:val="006E0184"/>
    <w:rsid w:val="006E5716"/>
    <w:rsid w:val="007234D3"/>
    <w:rsid w:val="007302B3"/>
    <w:rsid w:val="00730733"/>
    <w:rsid w:val="007309A6"/>
    <w:rsid w:val="00730E3A"/>
    <w:rsid w:val="00736AAF"/>
    <w:rsid w:val="007631EB"/>
    <w:rsid w:val="00765B2A"/>
    <w:rsid w:val="00783A34"/>
    <w:rsid w:val="007C6B52"/>
    <w:rsid w:val="007D16C5"/>
    <w:rsid w:val="008065BB"/>
    <w:rsid w:val="00814A88"/>
    <w:rsid w:val="00821B0B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57FD0"/>
    <w:rsid w:val="00966B81"/>
    <w:rsid w:val="00977F79"/>
    <w:rsid w:val="00987A77"/>
    <w:rsid w:val="009B154D"/>
    <w:rsid w:val="009B2854"/>
    <w:rsid w:val="009C696C"/>
    <w:rsid w:val="009C7720"/>
    <w:rsid w:val="009E33C3"/>
    <w:rsid w:val="00A0245C"/>
    <w:rsid w:val="00A23AFA"/>
    <w:rsid w:val="00A31B3E"/>
    <w:rsid w:val="00A532F3"/>
    <w:rsid w:val="00A821F4"/>
    <w:rsid w:val="00A8489E"/>
    <w:rsid w:val="00AA3C73"/>
    <w:rsid w:val="00AB02A7"/>
    <w:rsid w:val="00AC29F3"/>
    <w:rsid w:val="00B02EE4"/>
    <w:rsid w:val="00B02F45"/>
    <w:rsid w:val="00B231E5"/>
    <w:rsid w:val="00B772BA"/>
    <w:rsid w:val="00B84E49"/>
    <w:rsid w:val="00B86C30"/>
    <w:rsid w:val="00BC0FE5"/>
    <w:rsid w:val="00BE65E5"/>
    <w:rsid w:val="00C01015"/>
    <w:rsid w:val="00C02B87"/>
    <w:rsid w:val="00C4086D"/>
    <w:rsid w:val="00C41EFC"/>
    <w:rsid w:val="00C44575"/>
    <w:rsid w:val="00C77A63"/>
    <w:rsid w:val="00C8073C"/>
    <w:rsid w:val="00CA1896"/>
    <w:rsid w:val="00CA1ABD"/>
    <w:rsid w:val="00CB5B28"/>
    <w:rsid w:val="00CF5371"/>
    <w:rsid w:val="00D0323A"/>
    <w:rsid w:val="00D0559F"/>
    <w:rsid w:val="00D064B5"/>
    <w:rsid w:val="00D077E9"/>
    <w:rsid w:val="00D35F7D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136CF"/>
    <w:rsid w:val="00E22ACD"/>
    <w:rsid w:val="00E620B0"/>
    <w:rsid w:val="00E81B40"/>
    <w:rsid w:val="00EA30D7"/>
    <w:rsid w:val="00EF555B"/>
    <w:rsid w:val="00EF6024"/>
    <w:rsid w:val="00F027BB"/>
    <w:rsid w:val="00F11DCF"/>
    <w:rsid w:val="00F13451"/>
    <w:rsid w:val="00F162EA"/>
    <w:rsid w:val="00F52D27"/>
    <w:rsid w:val="00F83527"/>
    <w:rsid w:val="00F902C1"/>
    <w:rsid w:val="00FA29CA"/>
    <w:rsid w:val="00FD583F"/>
    <w:rsid w:val="00FD7488"/>
    <w:rsid w:val="00FF16B4"/>
    <w:rsid w:val="00FF2B68"/>
    <w:rsid w:val="00FF622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EDDC4"/>
  <w15:docId w15:val="{010BAFDB-9C83-4F2F-AD47-1E2BA6F1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335B74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264356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335B74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335B74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264356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335B74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335B74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335B74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B02F45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C77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2BA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2BA97" w:themeFill="accent4"/>
      </w:tcPr>
    </w:tblStylePr>
    <w:tblStylePr w:type="band1Vert">
      <w:tblPr/>
      <w:tcPr>
        <w:shd w:val="clear" w:color="auto" w:fill="B2E4D5" w:themeFill="accent4" w:themeFillTint="66"/>
      </w:tcPr>
    </w:tblStylePr>
    <w:tblStylePr w:type="band1Horz">
      <w:tblPr/>
      <w:tcPr>
        <w:shd w:val="clear" w:color="auto" w:fill="B2E4D5" w:themeFill="accent4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77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  <w:style w:type="table" w:styleId="Tablaconcuadrcula2-nfasis2">
    <w:name w:val="Grid Table 2 Accent 2"/>
    <w:basedOn w:val="Tablanormal"/>
    <w:uiPriority w:val="47"/>
    <w:rsid w:val="005A5F8E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5A5F8E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3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2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znarez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B89FF9DF464B82B2BDE2F5013F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46B9-881A-4DFD-BF2D-55177E4281C8}"/>
      </w:docPartPr>
      <w:docPartBody>
        <w:p w:rsidR="008B1474" w:rsidRDefault="00000000">
          <w:pPr>
            <w:pStyle w:val="2CB89FF9DF464B82B2BDE2F5013F94B2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noviembre 20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9EB3F308C8F442CEA9587BA01B22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39D81-D8AD-4844-8256-EA962F95A6F4}"/>
      </w:docPartPr>
      <w:docPartBody>
        <w:p w:rsidR="008B1474" w:rsidRDefault="00000000">
          <w:pPr>
            <w:pStyle w:val="9EB3F308C8F442CEA9587BA01B22B6CC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B1"/>
    <w:rsid w:val="002424EB"/>
    <w:rsid w:val="002608B1"/>
    <w:rsid w:val="00310475"/>
    <w:rsid w:val="00336635"/>
    <w:rsid w:val="00351414"/>
    <w:rsid w:val="004D676F"/>
    <w:rsid w:val="005650C7"/>
    <w:rsid w:val="00675C0D"/>
    <w:rsid w:val="006E0184"/>
    <w:rsid w:val="00843B1E"/>
    <w:rsid w:val="008B1474"/>
    <w:rsid w:val="00A47A43"/>
    <w:rsid w:val="00A74559"/>
    <w:rsid w:val="00B86C30"/>
    <w:rsid w:val="00F902C1"/>
    <w:rsid w:val="00FF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0E2841" w:themeColor="text2"/>
      <w:spacing w:val="20"/>
      <w:kern w:val="0"/>
      <w:sz w:val="32"/>
      <w:szCs w:val="22"/>
      <w:lang w:eastAsia="en-US"/>
      <w14:ligatures w14:val="none"/>
    </w:rPr>
  </w:style>
  <w:style w:type="paragraph" w:customStyle="1" w:styleId="2CB89FF9DF464B82B2BDE2F5013F94B2">
    <w:name w:val="2CB89FF9DF464B82B2BDE2F5013F94B2"/>
  </w:style>
  <w:style w:type="paragraph" w:customStyle="1" w:styleId="9EB3F308C8F442CEA9587BA01B22B6CC">
    <w:name w:val="9EB3F308C8F442CEA9587BA01B22B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8FA7D-CFE8-4058-8B23-163625CFB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383</TotalTime>
  <Pages>8</Pages>
  <Words>550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IÑIGO</dc:creator>
  <cp:keywords/>
  <cp:lastModifiedBy>Iñigo Aznárez Gil</cp:lastModifiedBy>
  <cp:revision>17</cp:revision>
  <cp:lastPrinted>2024-12-07T16:31:00Z</cp:lastPrinted>
  <dcterms:created xsi:type="dcterms:W3CDTF">2024-11-20T11:44:00Z</dcterms:created>
  <dcterms:modified xsi:type="dcterms:W3CDTF">2024-12-07T16:32:00Z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